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D4" w:rsidRPr="002706B8" w:rsidRDefault="00B468D4" w:rsidP="00B468D4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2706B8">
        <w:rPr>
          <w:rFonts w:ascii="Arial" w:hAnsi="Arial"/>
          <w:b/>
          <w:sz w:val="24"/>
          <w:szCs w:val="24"/>
        </w:rPr>
        <w:t>&lt;</w:t>
      </w:r>
      <w:r w:rsidR="002706B8">
        <w:rPr>
          <w:rFonts w:ascii="Arial" w:hAnsi="Arial"/>
          <w:b/>
          <w:sz w:val="24"/>
          <w:szCs w:val="24"/>
        </w:rPr>
        <w:t>Service Charge Zeroed</w:t>
      </w:r>
      <w:r w:rsidRPr="002706B8">
        <w:rPr>
          <w:rFonts w:ascii="Arial" w:hAnsi="Arial"/>
          <w:b/>
          <w:sz w:val="24"/>
          <w:szCs w:val="24"/>
        </w:rPr>
        <w:t>&gt; - &lt;</w:t>
      </w:r>
      <w:r w:rsidR="002706B8" w:rsidRPr="002706B8">
        <w:t xml:space="preserve"> </w:t>
      </w:r>
      <w:r w:rsidR="002706B8" w:rsidRPr="002706B8">
        <w:rPr>
          <w:rFonts w:ascii="Arial" w:hAnsi="Arial"/>
          <w:b/>
          <w:sz w:val="24"/>
          <w:szCs w:val="24"/>
        </w:rPr>
        <w:t xml:space="preserve">Testing zeroed room service charges </w:t>
      </w:r>
      <w:r w:rsidRPr="002706B8">
        <w:rPr>
          <w:rFonts w:ascii="Arial" w:hAnsi="Arial"/>
          <w:b/>
          <w:sz w:val="24"/>
          <w:szCs w:val="24"/>
        </w:rPr>
        <w:t>&gt;:</w:t>
      </w:r>
    </w:p>
    <w:p w:rsidR="002706B8" w:rsidRPr="0091603D" w:rsidRDefault="002706B8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2706B8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5600A4" w:rsidRPr="005600A4">
        <w:rPr>
          <w:rFonts w:ascii="Arial" w:hAnsi="Arial"/>
          <w:sz w:val="20"/>
        </w:rPr>
        <w:t>Even if multiple service charges are recorded to a room, upon checkout, the service charges may be represented as zero.</w:t>
      </w:r>
    </w:p>
    <w:p w:rsidR="002706B8" w:rsidRDefault="002706B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5600A4" w:rsidRDefault="00B468D4" w:rsidP="005600A4">
      <w:pPr>
        <w:pStyle w:val="bp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5600A4" w:rsidRPr="005600A4">
        <w:rPr>
          <w:rFonts w:ascii="Arial" w:hAnsi="Arial"/>
          <w:sz w:val="20"/>
        </w:rPr>
        <w:tab/>
      </w:r>
    </w:p>
    <w:p w:rsidR="005600A4" w:rsidRPr="005600A4" w:rsidRDefault="005600A4" w:rsidP="005600A4">
      <w:pPr>
        <w:pStyle w:val="b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         </w:t>
      </w:r>
      <w:r w:rsidRPr="005600A4">
        <w:rPr>
          <w:rFonts w:ascii="Arial" w:hAnsi="Arial"/>
          <w:sz w:val="20"/>
        </w:rPr>
        <w:t>The guest must have booked a room</w:t>
      </w:r>
    </w:p>
    <w:p w:rsidR="005600A4" w:rsidRPr="005600A4" w:rsidRDefault="005600A4" w:rsidP="005600A4">
      <w:pPr>
        <w:pStyle w:val="bp"/>
        <w:rPr>
          <w:rFonts w:ascii="Arial" w:hAnsi="Arial"/>
          <w:sz w:val="20"/>
        </w:rPr>
      </w:pPr>
      <w:r w:rsidRPr="005600A4">
        <w:rPr>
          <w:rFonts w:ascii="Arial" w:hAnsi="Arial"/>
          <w:sz w:val="20"/>
        </w:rPr>
        <w:t>2.</w:t>
      </w:r>
      <w:r w:rsidRPr="005600A4">
        <w:rPr>
          <w:rFonts w:ascii="Arial" w:hAnsi="Arial"/>
          <w:sz w:val="20"/>
        </w:rPr>
        <w:tab/>
        <w:t>The guest must have checked in</w:t>
      </w:r>
    </w:p>
    <w:p w:rsidR="005600A4" w:rsidRPr="005600A4" w:rsidRDefault="005600A4" w:rsidP="005600A4">
      <w:pPr>
        <w:pStyle w:val="bp"/>
        <w:rPr>
          <w:rFonts w:ascii="Arial" w:hAnsi="Arial"/>
          <w:sz w:val="20"/>
        </w:rPr>
      </w:pPr>
      <w:r w:rsidRPr="005600A4">
        <w:rPr>
          <w:rFonts w:ascii="Arial" w:hAnsi="Arial"/>
          <w:sz w:val="20"/>
        </w:rPr>
        <w:t>3.</w:t>
      </w:r>
      <w:r w:rsidRPr="005600A4">
        <w:rPr>
          <w:rFonts w:ascii="Arial" w:hAnsi="Arial"/>
          <w:sz w:val="20"/>
        </w:rPr>
        <w:tab/>
        <w:t>The guest must have had a service recorded to the room</w:t>
      </w:r>
    </w:p>
    <w:p w:rsidR="002706B8" w:rsidRDefault="005600A4" w:rsidP="005600A4">
      <w:pPr>
        <w:pStyle w:val="bp"/>
        <w:spacing w:before="0" w:after="0"/>
        <w:rPr>
          <w:rFonts w:ascii="Arial" w:hAnsi="Arial"/>
          <w:sz w:val="20"/>
        </w:rPr>
      </w:pPr>
      <w:r w:rsidRPr="005600A4">
        <w:rPr>
          <w:rFonts w:ascii="Arial" w:hAnsi="Arial"/>
          <w:sz w:val="20"/>
        </w:rPr>
        <w:t>4.</w:t>
      </w:r>
      <w:r w:rsidRPr="005600A4">
        <w:rPr>
          <w:rFonts w:ascii="Arial" w:hAnsi="Arial"/>
          <w:sz w:val="20"/>
        </w:rPr>
        <w:tab/>
        <w:t>The guest must enter the checkout process</w:t>
      </w:r>
    </w:p>
    <w:p w:rsidR="002706B8" w:rsidRDefault="002706B8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5600A4" w:rsidRPr="005600A4">
        <w:rPr>
          <w:rFonts w:ascii="Arial" w:hAnsi="Arial"/>
          <w:sz w:val="20"/>
        </w:rPr>
        <w:t>The room service charge will be shown correctly during the checkout process</w:t>
      </w:r>
    </w:p>
    <w:p w:rsidR="002706B8" w:rsidRPr="0091603D" w:rsidRDefault="002706B8" w:rsidP="0091603D">
      <w:pPr>
        <w:pStyle w:val="bp"/>
        <w:spacing w:before="0" w:after="0"/>
        <w:rPr>
          <w:rFonts w:ascii="Arial" w:hAnsi="Arial"/>
          <w:sz w:val="20"/>
        </w:rPr>
      </w:pPr>
    </w:p>
    <w:p w:rsidR="00B468D4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5600A4">
        <w:rPr>
          <w:rFonts w:ascii="Arial" w:hAnsi="Arial"/>
          <w:sz w:val="20"/>
        </w:rPr>
        <w:t xml:space="preserve">No data required other than the output of the main.java file. </w:t>
      </w:r>
    </w:p>
    <w:p w:rsidR="002706B8" w:rsidRPr="0091603D" w:rsidRDefault="002706B8" w:rsidP="0091603D">
      <w:pPr>
        <w:pStyle w:val="bp"/>
        <w:spacing w:before="0" w:after="0"/>
        <w:rPr>
          <w:rFonts w:ascii="Arial" w:hAnsi="Arial"/>
          <w:sz w:val="20"/>
        </w:rPr>
      </w:pP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EF0699" w:rsidRDefault="00EF0699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EF0699" w:rsidRPr="00B42548" w:rsidRDefault="00EF0699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2706B8" w:rsidRDefault="002706B8" w:rsidP="002706B8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 w:rsidRPr="005600A4">
        <w:rPr>
          <w:rFonts w:ascii="Arial" w:hAnsi="Arial"/>
          <w:b/>
          <w:sz w:val="24"/>
          <w:szCs w:val="24"/>
        </w:rPr>
        <w:t>&lt;</w:t>
      </w:r>
      <w:r w:rsidR="005600A4">
        <w:rPr>
          <w:rFonts w:ascii="Arial" w:hAnsi="Arial"/>
          <w:b/>
          <w:sz w:val="24"/>
          <w:szCs w:val="24"/>
        </w:rPr>
        <w:t>Service charge after check out</w:t>
      </w:r>
      <w:r w:rsidRPr="005600A4">
        <w:rPr>
          <w:rFonts w:ascii="Arial" w:hAnsi="Arial"/>
          <w:b/>
          <w:sz w:val="24"/>
          <w:szCs w:val="24"/>
        </w:rPr>
        <w:t>&gt; - &lt;</w:t>
      </w:r>
      <w:r w:rsidR="005600A4" w:rsidRPr="005600A4">
        <w:t xml:space="preserve"> </w:t>
      </w:r>
      <w:r w:rsidR="005600A4" w:rsidRPr="005600A4">
        <w:rPr>
          <w:rFonts w:ascii="Arial" w:hAnsi="Arial"/>
          <w:b/>
          <w:sz w:val="24"/>
          <w:szCs w:val="24"/>
        </w:rPr>
        <w:t xml:space="preserve">Post-check out service charge </w:t>
      </w:r>
      <w:r w:rsidRPr="005600A4">
        <w:rPr>
          <w:rFonts w:ascii="Arial" w:hAnsi="Arial"/>
          <w:b/>
          <w:sz w:val="24"/>
          <w:szCs w:val="24"/>
        </w:rPr>
        <w:t>&gt;:</w:t>
      </w:r>
    </w:p>
    <w:p w:rsidR="005600A4" w:rsidRPr="005600A4" w:rsidRDefault="005600A4" w:rsidP="002706B8">
      <w:pPr>
        <w:pStyle w:val="bp"/>
        <w:spacing w:before="0" w:after="0"/>
        <w:rPr>
          <w:rFonts w:ascii="Arial" w:hAnsi="Arial"/>
          <w:b/>
          <w:sz w:val="24"/>
          <w:szCs w:val="24"/>
        </w:rPr>
      </w:pPr>
    </w:p>
    <w:p w:rsidR="002706B8" w:rsidRDefault="002706B8" w:rsidP="002706B8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B710B7" w:rsidRPr="00B710B7">
        <w:rPr>
          <w:rFonts w:ascii="Arial" w:hAnsi="Arial"/>
          <w:sz w:val="20"/>
        </w:rPr>
        <w:t>This test will replicate a system bug in which the user can be charged for a service after they have been confirmed as checked out.</w:t>
      </w:r>
    </w:p>
    <w:p w:rsidR="005600A4" w:rsidRPr="0091603D" w:rsidRDefault="005600A4" w:rsidP="002706B8">
      <w:pPr>
        <w:pStyle w:val="bp"/>
        <w:spacing w:before="0" w:after="0"/>
        <w:rPr>
          <w:rFonts w:ascii="Arial" w:hAnsi="Arial"/>
          <w:sz w:val="20"/>
        </w:rPr>
      </w:pPr>
    </w:p>
    <w:p w:rsidR="002706B8" w:rsidRDefault="002706B8" w:rsidP="002706B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B710B7" w:rsidRPr="00B710B7" w:rsidRDefault="00B710B7" w:rsidP="00B710B7">
      <w:pPr>
        <w:pStyle w:val="bp"/>
        <w:rPr>
          <w:rFonts w:ascii="Arial" w:hAnsi="Arial"/>
          <w:sz w:val="20"/>
        </w:rPr>
      </w:pPr>
      <w:r w:rsidRPr="00B710B7">
        <w:rPr>
          <w:rFonts w:ascii="Arial" w:hAnsi="Arial"/>
          <w:sz w:val="20"/>
        </w:rPr>
        <w:t>1.</w:t>
      </w:r>
      <w:r w:rsidRPr="00B710B7">
        <w:rPr>
          <w:rFonts w:ascii="Arial" w:hAnsi="Arial"/>
          <w:sz w:val="20"/>
        </w:rPr>
        <w:tab/>
        <w:t>Booking must have been made</w:t>
      </w:r>
    </w:p>
    <w:p w:rsidR="00B710B7" w:rsidRPr="00B710B7" w:rsidRDefault="00B710B7" w:rsidP="00B710B7">
      <w:pPr>
        <w:pStyle w:val="bp"/>
        <w:rPr>
          <w:rFonts w:ascii="Arial" w:hAnsi="Arial"/>
          <w:sz w:val="20"/>
        </w:rPr>
      </w:pPr>
      <w:r w:rsidRPr="00B710B7">
        <w:rPr>
          <w:rFonts w:ascii="Arial" w:hAnsi="Arial"/>
          <w:sz w:val="20"/>
        </w:rPr>
        <w:t>2.</w:t>
      </w:r>
      <w:r w:rsidRPr="00B710B7">
        <w:rPr>
          <w:rFonts w:ascii="Arial" w:hAnsi="Arial"/>
          <w:sz w:val="20"/>
        </w:rPr>
        <w:tab/>
        <w:t>Guest must have checked in</w:t>
      </w:r>
    </w:p>
    <w:p w:rsidR="00B710B7" w:rsidRPr="00B710B7" w:rsidRDefault="00B710B7" w:rsidP="00B710B7">
      <w:pPr>
        <w:pStyle w:val="bp"/>
        <w:spacing w:before="0" w:after="0"/>
        <w:rPr>
          <w:rFonts w:ascii="Arial" w:hAnsi="Arial"/>
          <w:sz w:val="20"/>
        </w:rPr>
      </w:pPr>
      <w:r w:rsidRPr="00B710B7">
        <w:rPr>
          <w:rFonts w:ascii="Arial" w:hAnsi="Arial"/>
          <w:sz w:val="20"/>
        </w:rPr>
        <w:t>3.</w:t>
      </w:r>
      <w:r w:rsidRPr="00B710B7">
        <w:rPr>
          <w:rFonts w:ascii="Arial" w:hAnsi="Arial"/>
          <w:sz w:val="20"/>
        </w:rPr>
        <w:tab/>
        <w:t>Guest must have checked out</w:t>
      </w:r>
    </w:p>
    <w:p w:rsidR="005600A4" w:rsidRPr="0091603D" w:rsidRDefault="005600A4" w:rsidP="002706B8">
      <w:pPr>
        <w:pStyle w:val="bp"/>
        <w:spacing w:before="0" w:after="0"/>
        <w:rPr>
          <w:rFonts w:ascii="Arial" w:hAnsi="Arial"/>
          <w:sz w:val="20"/>
        </w:rPr>
      </w:pPr>
    </w:p>
    <w:p w:rsidR="002706B8" w:rsidRDefault="002706B8" w:rsidP="002706B8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B710B7" w:rsidRPr="00B710B7">
        <w:rPr>
          <w:rFonts w:ascii="Arial" w:hAnsi="Arial"/>
          <w:sz w:val="20"/>
        </w:rPr>
        <w:t>A service charge is not possible after guest has checked out</w:t>
      </w:r>
    </w:p>
    <w:p w:rsidR="005600A4" w:rsidRPr="0091603D" w:rsidRDefault="005600A4" w:rsidP="002706B8">
      <w:pPr>
        <w:pStyle w:val="bp"/>
        <w:spacing w:before="0" w:after="0"/>
        <w:rPr>
          <w:rFonts w:ascii="Arial" w:hAnsi="Arial"/>
          <w:sz w:val="20"/>
        </w:rPr>
      </w:pPr>
    </w:p>
    <w:p w:rsidR="002706B8" w:rsidRPr="0091603D" w:rsidRDefault="002706B8" w:rsidP="002706B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5600A4" w:rsidRPr="005600A4">
        <w:rPr>
          <w:rFonts w:ascii="Arial" w:hAnsi="Arial"/>
          <w:sz w:val="20"/>
        </w:rPr>
        <w:t>No data required other than the output of the main.java file.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bookmarkStart w:id="0" w:name="_GoBack"/>
      <w:bookmarkEnd w:id="0"/>
    </w:p>
    <w:sectPr w:rsidR="00B468D4" w:rsidRPr="0091603D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A71" w:rsidRDefault="00BB2A71">
      <w:r>
        <w:separator/>
      </w:r>
    </w:p>
  </w:endnote>
  <w:endnote w:type="continuationSeparator" w:id="0">
    <w:p w:rsidR="00BB2A71" w:rsidRDefault="00BB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7" w:usb1="10000000" w:usb2="00000000" w:usb3="00000000" w:csb0="80000013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EF0699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EF0699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A71" w:rsidRDefault="00BB2A71">
      <w:r>
        <w:separator/>
      </w:r>
    </w:p>
  </w:footnote>
  <w:footnote w:type="continuationSeparator" w:id="0">
    <w:p w:rsidR="00BB2A71" w:rsidRDefault="00BB2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2706B8">
      <w:rPr>
        <w:b/>
        <w:sz w:val="28"/>
      </w:rPr>
      <w:t>ITC205 Assignment 4 Debugging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06B8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600A4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710B7"/>
    <w:rsid w:val="00BA717F"/>
    <w:rsid w:val="00BB2A71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69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Dec</cp:lastModifiedBy>
  <cp:revision>5</cp:revision>
  <cp:lastPrinted>2003-10-05T22:49:00Z</cp:lastPrinted>
  <dcterms:created xsi:type="dcterms:W3CDTF">2015-07-22T01:49:00Z</dcterms:created>
  <dcterms:modified xsi:type="dcterms:W3CDTF">2018-10-09T03:57:00Z</dcterms:modified>
</cp:coreProperties>
</file>