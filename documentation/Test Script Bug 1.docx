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C90FB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Testing zeroed room service charges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573C89" w:rsidRDefault="00C90FBE" w:rsidP="00C90FB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Service charge becomes zero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EC748C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 xml:space="preserve">Even if multiple service charges are recorded to a room, upon checkout, the service charges </w:t>
            </w:r>
            <w:r w:rsidR="00EC748C">
              <w:rPr>
                <w:sz w:val="24"/>
                <w:szCs w:val="24"/>
              </w:rPr>
              <w:t>may</w:t>
            </w:r>
            <w:r w:rsidRPr="00573C89">
              <w:rPr>
                <w:sz w:val="24"/>
                <w:szCs w:val="24"/>
              </w:rPr>
              <w:t xml:space="preserve"> be represented as zero.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have booked a room</w:t>
            </w:r>
          </w:p>
          <w:p w:rsidR="00C90FBE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have checked in</w:t>
            </w:r>
          </w:p>
          <w:p w:rsidR="00C90FBE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have had a service recorded to the room</w:t>
            </w:r>
          </w:p>
          <w:p w:rsidR="00C90FBE" w:rsidRPr="00573C89" w:rsidRDefault="00C90FBE" w:rsidP="00573C8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>The guest must enter the checkout process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73C89" w:rsidRDefault="00C90FBE" w:rsidP="00EC748C">
            <w:pPr>
              <w:pStyle w:val="bp"/>
              <w:rPr>
                <w:sz w:val="24"/>
                <w:szCs w:val="24"/>
              </w:rPr>
            </w:pPr>
            <w:r w:rsidRPr="00573C89">
              <w:rPr>
                <w:sz w:val="24"/>
                <w:szCs w:val="24"/>
              </w:rPr>
              <w:t xml:space="preserve">The room service charge will be shown </w:t>
            </w:r>
            <w:r w:rsidR="00EC748C">
              <w:rPr>
                <w:sz w:val="24"/>
                <w:szCs w:val="24"/>
              </w:rPr>
              <w:t>correctly</w:t>
            </w:r>
            <w:r w:rsidRPr="00573C89">
              <w:rPr>
                <w:sz w:val="24"/>
                <w:szCs w:val="24"/>
              </w:rPr>
              <w:t xml:space="preserve"> during the checkout </w:t>
            </w:r>
            <w:r w:rsidR="00573C89">
              <w:rPr>
                <w:sz w:val="24"/>
                <w:szCs w:val="24"/>
              </w:rPr>
              <w:t>process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C748C" w:rsidRDefault="00EC748C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C748C">
              <w:rPr>
                <w:b/>
                <w:bCs/>
                <w:color w:val="FF0000"/>
                <w:sz w:val="24"/>
              </w:rPr>
              <w:t>Failed</w:t>
            </w:r>
            <w:r w:rsidR="00902480" w:rsidRPr="00EC748C">
              <w:rPr>
                <w:b/>
                <w:bCs/>
                <w:color w:val="FF0000"/>
                <w:sz w:val="24"/>
              </w:rPr>
              <w:t xml:space="preserve"> – Bug was successfully replicated</w:t>
            </w: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90FBE" w:rsidRDefault="00C90FBE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90FBE" w:rsidRDefault="00C90FBE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C90FBE" w:rsidRDefault="00C90FBE" w:rsidP="00345A5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90FBE" w:rsidRDefault="00C90FBE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90FBE" w:rsidRDefault="00C90FBE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90FBE" w:rsidRPr="00854E58" w:rsidRDefault="00702680" w:rsidP="00345A5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hotel main file is run</w:t>
            </w:r>
          </w:p>
        </w:tc>
        <w:tc>
          <w:tcPr>
            <w:tcW w:w="5596" w:type="dxa"/>
          </w:tcPr>
          <w:p w:rsidR="00C90FBE" w:rsidRDefault="00702680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begins as expected</w:t>
            </w:r>
          </w:p>
        </w:tc>
        <w:tc>
          <w:tcPr>
            <w:tcW w:w="714" w:type="dxa"/>
          </w:tcPr>
          <w:p w:rsidR="00C90FBE" w:rsidRDefault="00702680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BE032B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2F3DAB">
              <w:rPr>
                <w:sz w:val="24"/>
              </w:rPr>
              <w:t>‘</w:t>
            </w:r>
            <w:r>
              <w:rPr>
                <w:sz w:val="24"/>
              </w:rPr>
              <w:t>B</w:t>
            </w:r>
            <w:r w:rsidR="002F3DAB">
              <w:rPr>
                <w:sz w:val="24"/>
              </w:rPr>
              <w:t>’</w:t>
            </w:r>
            <w:r>
              <w:rPr>
                <w:sz w:val="24"/>
              </w:rPr>
              <w:t xml:space="preserve"> to book a room</w:t>
            </w:r>
          </w:p>
        </w:tc>
        <w:tc>
          <w:tcPr>
            <w:tcW w:w="5596" w:type="dxa"/>
          </w:tcPr>
          <w:p w:rsidR="00C90FBE" w:rsidRDefault="00BE032B" w:rsidP="00BE032B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booking process begins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BE032B" w:rsidP="00BE032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books a room</w:t>
            </w:r>
          </w:p>
        </w:tc>
        <w:tc>
          <w:tcPr>
            <w:tcW w:w="5596" w:type="dxa"/>
          </w:tcPr>
          <w:p w:rsidR="00C90FBE" w:rsidRDefault="00BE032B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is successfully booked and recorded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2F3DAB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C90FBE" w:rsidRDefault="002F3DAB" w:rsidP="002F3DAB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2F3DAB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checks in by selecting ‘C’</w:t>
            </w:r>
          </w:p>
        </w:tc>
        <w:tc>
          <w:tcPr>
            <w:tcW w:w="5596" w:type="dxa"/>
          </w:tcPr>
          <w:p w:rsidR="00C90FBE" w:rsidRDefault="00B938FC" w:rsidP="00B938FC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in process begins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C90FBE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90FBE" w:rsidRDefault="00C90FBE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90FBE" w:rsidRDefault="00B938FC" w:rsidP="00B938F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Guest checks in</w:t>
            </w:r>
          </w:p>
        </w:tc>
        <w:tc>
          <w:tcPr>
            <w:tcW w:w="5596" w:type="dxa"/>
          </w:tcPr>
          <w:p w:rsidR="00C90FBE" w:rsidRDefault="00B938FC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check in is confirmed in the system</w:t>
            </w:r>
          </w:p>
        </w:tc>
        <w:tc>
          <w:tcPr>
            <w:tcW w:w="714" w:type="dxa"/>
          </w:tcPr>
          <w:p w:rsidR="00C90FBE" w:rsidRDefault="00BE032B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90FBE" w:rsidRDefault="00C90FBE" w:rsidP="00345A5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38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938FC" w:rsidRDefault="00B938F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938FC" w:rsidRDefault="00B938FC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B938FC" w:rsidRDefault="00B938FC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B938FC" w:rsidRDefault="00B938FC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938FC" w:rsidRDefault="00B938FC">
            <w:pPr>
              <w:pStyle w:val="RowHeadings"/>
              <w:spacing w:before="80" w:after="80"/>
            </w:pPr>
          </w:p>
        </w:tc>
      </w:tr>
      <w:tr w:rsidR="00B938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938FC" w:rsidRDefault="00B938F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938FC" w:rsidRDefault="00B938F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‘R’ to record a service</w:t>
            </w:r>
          </w:p>
        </w:tc>
        <w:tc>
          <w:tcPr>
            <w:tcW w:w="5596" w:type="dxa"/>
          </w:tcPr>
          <w:p w:rsidR="00B938FC" w:rsidRDefault="001F02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Service recording system displays</w:t>
            </w:r>
          </w:p>
        </w:tc>
        <w:tc>
          <w:tcPr>
            <w:tcW w:w="714" w:type="dxa"/>
          </w:tcPr>
          <w:p w:rsidR="00B938FC" w:rsidRDefault="00B938FC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938FC" w:rsidRDefault="00B938FC">
            <w:pPr>
              <w:pStyle w:val="RowHeadings"/>
              <w:spacing w:before="80" w:after="80"/>
            </w:pPr>
          </w:p>
        </w:tc>
      </w:tr>
      <w:tr w:rsidR="00B938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938FC" w:rsidRDefault="00B938F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938FC" w:rsidRDefault="001F0268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records a service to the room (&lt; $0.00)</w:t>
            </w:r>
          </w:p>
        </w:tc>
        <w:tc>
          <w:tcPr>
            <w:tcW w:w="5596" w:type="dxa"/>
          </w:tcPr>
          <w:p w:rsidR="00B938FC" w:rsidRDefault="001F0268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service is recorded to the room</w:t>
            </w:r>
          </w:p>
        </w:tc>
        <w:tc>
          <w:tcPr>
            <w:tcW w:w="714" w:type="dxa"/>
          </w:tcPr>
          <w:p w:rsidR="00B938FC" w:rsidRDefault="00B938FC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938FC" w:rsidRDefault="00B938FC" w:rsidP="00E965BA">
            <w:pPr>
              <w:pStyle w:val="RowHeadings"/>
              <w:spacing w:before="80" w:after="80"/>
            </w:pPr>
          </w:p>
        </w:tc>
      </w:tr>
      <w:tr w:rsidR="001F02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0268" w:rsidRDefault="001F026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0268" w:rsidRDefault="001F0268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1F0268" w:rsidRDefault="001F0268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1F0268" w:rsidRDefault="001F026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F0268" w:rsidRDefault="001F0268" w:rsidP="00E965BA">
            <w:pPr>
              <w:pStyle w:val="RowHeadings"/>
              <w:spacing w:before="80" w:after="80"/>
            </w:pPr>
          </w:p>
        </w:tc>
      </w:tr>
      <w:tr w:rsidR="001F02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0268" w:rsidRDefault="001F026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0268" w:rsidRDefault="001F0268" w:rsidP="001F026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‘D’ to check out</w:t>
            </w:r>
          </w:p>
        </w:tc>
        <w:tc>
          <w:tcPr>
            <w:tcW w:w="5596" w:type="dxa"/>
          </w:tcPr>
          <w:p w:rsidR="001F0268" w:rsidRDefault="001F02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out process begins</w:t>
            </w:r>
          </w:p>
        </w:tc>
        <w:tc>
          <w:tcPr>
            <w:tcW w:w="714" w:type="dxa"/>
          </w:tcPr>
          <w:p w:rsidR="001F0268" w:rsidRDefault="001F026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F0268" w:rsidRDefault="001F0268" w:rsidP="00E965BA">
            <w:pPr>
              <w:pStyle w:val="RowHeadings"/>
              <w:spacing w:before="80" w:after="80"/>
            </w:pPr>
          </w:p>
        </w:tc>
      </w:tr>
      <w:tr w:rsidR="001F02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0268" w:rsidRDefault="001F026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0268" w:rsidRDefault="001F026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All charges are displayed</w:t>
            </w:r>
          </w:p>
        </w:tc>
        <w:tc>
          <w:tcPr>
            <w:tcW w:w="5596" w:type="dxa"/>
          </w:tcPr>
          <w:p w:rsidR="001F0268" w:rsidRDefault="001F0268" w:rsidP="00EC748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Room service charges are displayed </w:t>
            </w:r>
            <w:r w:rsidR="00EC748C">
              <w:rPr>
                <w:sz w:val="24"/>
              </w:rPr>
              <w:t>correctly</w:t>
            </w:r>
          </w:p>
        </w:tc>
        <w:tc>
          <w:tcPr>
            <w:tcW w:w="714" w:type="dxa"/>
          </w:tcPr>
          <w:p w:rsidR="001F0268" w:rsidRDefault="001F026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F0268" w:rsidRDefault="00EC748C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FD" w:rsidRDefault="00521FFD">
      <w:r>
        <w:separator/>
      </w:r>
    </w:p>
  </w:endnote>
  <w:endnote w:type="continuationSeparator" w:id="0">
    <w:p w:rsidR="00521FFD" w:rsidRDefault="0052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748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748C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FD" w:rsidRDefault="00521FFD">
      <w:r>
        <w:separator/>
      </w:r>
    </w:p>
  </w:footnote>
  <w:footnote w:type="continuationSeparator" w:id="0">
    <w:p w:rsidR="00521FFD" w:rsidRDefault="00521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C90FBE">
          <w:r>
            <w:t>&lt;</w:t>
          </w:r>
          <w:r w:rsidR="00C90FBE">
            <w:t>Testing zeroed room service charges</w:t>
          </w:r>
          <w:r>
            <w:t>&gt;</w:t>
          </w:r>
        </w:p>
      </w:tc>
      <w:tc>
        <w:tcPr>
          <w:tcW w:w="3179" w:type="dxa"/>
        </w:tcPr>
        <w:p w:rsidR="00A37650" w:rsidRDefault="00C90FBE" w:rsidP="00C90FBE">
          <w:r>
            <w:t xml:space="preserve">  Date:  &lt;9</w:t>
          </w:r>
          <w:r w:rsidR="00A37650">
            <w:t>/</w:t>
          </w:r>
          <w:r>
            <w:t>Oct</w:t>
          </w:r>
          <w:r w:rsidR="00A37650">
            <w:t>/</w:t>
          </w:r>
          <w:r>
            <w:t>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F2DE5"/>
    <w:multiLevelType w:val="hybridMultilevel"/>
    <w:tmpl w:val="0544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4D267E68"/>
    <w:multiLevelType w:val="hybridMultilevel"/>
    <w:tmpl w:val="BD3C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268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DA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1FFD"/>
    <w:rsid w:val="00531B5A"/>
    <w:rsid w:val="00536681"/>
    <w:rsid w:val="00536891"/>
    <w:rsid w:val="00553DAD"/>
    <w:rsid w:val="005706E3"/>
    <w:rsid w:val="00572CE5"/>
    <w:rsid w:val="00573C89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68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EB8"/>
    <w:rsid w:val="00902480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38FC"/>
    <w:rsid w:val="00BA717F"/>
    <w:rsid w:val="00BE032B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0FBE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748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Dec</cp:lastModifiedBy>
  <cp:revision>10</cp:revision>
  <cp:lastPrinted>2003-10-05T22:49:00Z</cp:lastPrinted>
  <dcterms:created xsi:type="dcterms:W3CDTF">2015-07-22T01:48:00Z</dcterms:created>
  <dcterms:modified xsi:type="dcterms:W3CDTF">2018-10-09T03:47:00Z</dcterms:modified>
</cp:coreProperties>
</file>