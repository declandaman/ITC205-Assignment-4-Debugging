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E303EF" w:rsidRDefault="00042B03" w:rsidP="00345A5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t>Post-check</w:t>
            </w:r>
            <w:r>
              <w:t xml:space="preserve"> </w:t>
            </w:r>
            <w:r>
              <w:t>out service charge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87386D" w:rsidRDefault="00042B03" w:rsidP="00345A5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User charged after check out</w:t>
            </w:r>
          </w:p>
        </w:tc>
      </w:tr>
      <w:tr w:rsidR="00042B0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87386D" w:rsidRDefault="00042B03" w:rsidP="00345A5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test will replicate a system bug in which the user can be charged for a service after they have been confirmed as checked out. 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must have been made</w:t>
            </w:r>
          </w:p>
          <w:p w:rsidR="00042B03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must have checked in</w:t>
            </w:r>
          </w:p>
          <w:p w:rsidR="00042B03" w:rsidRPr="00573C89" w:rsidRDefault="00042B03" w:rsidP="00042B0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 must have checked out</w:t>
            </w:r>
          </w:p>
        </w:tc>
      </w:tr>
      <w:tr w:rsidR="00042B0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Pr="00573C89" w:rsidRDefault="00042B03" w:rsidP="00573C8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service charge is possible after guest has checked out</w:t>
            </w:r>
          </w:p>
        </w:tc>
      </w:tr>
      <w:tr w:rsidR="00042B0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042B03" w:rsidRDefault="00042B0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42B0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42B03" w:rsidRDefault="00042B0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42B03" w:rsidRPr="00902480" w:rsidRDefault="00042B03">
            <w:pPr>
              <w:pStyle w:val="bp"/>
              <w:rPr>
                <w:b/>
                <w:bCs/>
                <w:color w:val="00B050"/>
                <w:sz w:val="24"/>
              </w:rPr>
            </w:pPr>
            <w:r w:rsidRPr="00902480">
              <w:rPr>
                <w:b/>
                <w:bCs/>
                <w:color w:val="00B050"/>
                <w:sz w:val="24"/>
              </w:rPr>
              <w:t>Pass – Bug was successfully replicated</w:t>
            </w: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42B03" w:rsidRDefault="00042B03" w:rsidP="00345A5D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42B03" w:rsidRDefault="00042B03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42B03" w:rsidRDefault="00042B03" w:rsidP="00345A5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42B03" w:rsidRPr="00854E58" w:rsidRDefault="00042B03" w:rsidP="00345A5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hotel main file is run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begins as expected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‘B’ to book a room</w:t>
            </w:r>
          </w:p>
        </w:tc>
        <w:tc>
          <w:tcPr>
            <w:tcW w:w="5596" w:type="dxa"/>
          </w:tcPr>
          <w:p w:rsidR="00042B03" w:rsidRDefault="00042B03" w:rsidP="00BE032B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booking process begins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BE032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books a room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 is successfully booked and recorded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042B03" w:rsidRDefault="00042B03" w:rsidP="002F3DAB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in by selecting ‘C’</w:t>
            </w:r>
          </w:p>
        </w:tc>
        <w:tc>
          <w:tcPr>
            <w:tcW w:w="5596" w:type="dxa"/>
          </w:tcPr>
          <w:p w:rsidR="00042B03" w:rsidRDefault="00042B03" w:rsidP="00B938FC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in process begins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042B03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42B03" w:rsidRDefault="00042B03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42B03" w:rsidRDefault="00042B03" w:rsidP="00B938F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in</w:t>
            </w:r>
          </w:p>
        </w:tc>
        <w:tc>
          <w:tcPr>
            <w:tcW w:w="5596" w:type="dxa"/>
          </w:tcPr>
          <w:p w:rsidR="00042B03" w:rsidRDefault="00042B03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check in is confirmed in the system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42B03" w:rsidRDefault="00042B03" w:rsidP="00345A5D">
            <w:pPr>
              <w:pStyle w:val="RowHeadings"/>
              <w:spacing w:before="80" w:after="80"/>
            </w:pPr>
          </w:p>
        </w:tc>
      </w:tr>
      <w:tr w:rsidR="00A035A4" w:rsidTr="00345A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345A5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5A4" w:rsidRDefault="00A035A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035A4" w:rsidRDefault="00A035A4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035A4" w:rsidRDefault="00A035A4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035A4" w:rsidRDefault="00A035A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035A4" w:rsidRDefault="00A035A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035A4" w:rsidRDefault="00A035A4" w:rsidP="00A035A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checks out by selecting ‘D’</w:t>
            </w:r>
          </w:p>
        </w:tc>
        <w:tc>
          <w:tcPr>
            <w:tcW w:w="5596" w:type="dxa"/>
          </w:tcPr>
          <w:p w:rsidR="00A035A4" w:rsidRDefault="00A035A4" w:rsidP="00A035A4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out process begins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Guest checks out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is confirmed as checked out in the system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Hotel Management screen displays again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Hotel Management System resumes as expected</w:t>
            </w:r>
          </w:p>
        </w:tc>
        <w:tc>
          <w:tcPr>
            <w:tcW w:w="714" w:type="dxa"/>
          </w:tcPr>
          <w:p w:rsidR="00A035A4" w:rsidRDefault="00A035A4" w:rsidP="00345A5D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E965BA">
            <w:pPr>
              <w:pStyle w:val="RowHeadings"/>
              <w:spacing w:before="80" w:after="80"/>
            </w:pPr>
          </w:p>
        </w:tc>
      </w:tr>
      <w:tr w:rsidR="00A035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035A4" w:rsidRDefault="00A035A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035A4" w:rsidRDefault="00A035A4" w:rsidP="00345A5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‘R’ to record charge</w:t>
            </w:r>
          </w:p>
        </w:tc>
        <w:tc>
          <w:tcPr>
            <w:tcW w:w="5596" w:type="dxa"/>
          </w:tcPr>
          <w:p w:rsidR="00A035A4" w:rsidRDefault="00A035A4" w:rsidP="00345A5D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Service charge process begins</w:t>
            </w:r>
          </w:p>
        </w:tc>
        <w:tc>
          <w:tcPr>
            <w:tcW w:w="714" w:type="dxa"/>
          </w:tcPr>
          <w:p w:rsidR="00A035A4" w:rsidRDefault="00A035A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A035A4" w:rsidRDefault="00A035A4" w:rsidP="00E965BA">
            <w:pPr>
              <w:pStyle w:val="RowHeadings"/>
              <w:spacing w:before="80" w:after="80"/>
            </w:pPr>
          </w:p>
        </w:tc>
      </w:tr>
      <w:tr w:rsidR="00FA600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600D" w:rsidRDefault="00FA600D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600D" w:rsidRDefault="00474F13" w:rsidP="00474F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Service charge process is completed</w:t>
            </w:r>
          </w:p>
        </w:tc>
        <w:tc>
          <w:tcPr>
            <w:tcW w:w="5596" w:type="dxa"/>
          </w:tcPr>
          <w:p w:rsidR="00FA600D" w:rsidRDefault="00474F13" w:rsidP="00474F1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service charge is applied to the account</w:t>
            </w:r>
          </w:p>
        </w:tc>
        <w:tc>
          <w:tcPr>
            <w:tcW w:w="714" w:type="dxa"/>
          </w:tcPr>
          <w:p w:rsidR="00FA600D" w:rsidRDefault="00FA600D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FA600D" w:rsidRDefault="00FA600D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AB" w:rsidRDefault="006A32AB">
      <w:r>
        <w:separator/>
      </w:r>
    </w:p>
  </w:endnote>
  <w:endnote w:type="continuationSeparator" w:id="0">
    <w:p w:rsidR="006A32AB" w:rsidRDefault="006A3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F1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74F13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AB" w:rsidRDefault="006A32AB">
      <w:r>
        <w:separator/>
      </w:r>
    </w:p>
  </w:footnote>
  <w:footnote w:type="continuationSeparator" w:id="0">
    <w:p w:rsidR="006A32AB" w:rsidRDefault="006A3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C90FBE">
          <w:r>
            <w:t>&lt;</w:t>
          </w:r>
          <w:r w:rsidR="00042B03">
            <w:t xml:space="preserve"> </w:t>
          </w:r>
          <w:r w:rsidR="00042B03">
            <w:t>Post-check out service charge</w:t>
          </w:r>
          <w:r w:rsidR="00042B03">
            <w:t xml:space="preserve"> </w:t>
          </w:r>
          <w:r>
            <w:t>&gt;</w:t>
          </w:r>
        </w:p>
      </w:tc>
      <w:tc>
        <w:tcPr>
          <w:tcW w:w="3179" w:type="dxa"/>
        </w:tcPr>
        <w:p w:rsidR="00A37650" w:rsidRDefault="00C90FBE" w:rsidP="00C90FBE">
          <w:r>
            <w:t xml:space="preserve">  Date:  &lt;9</w:t>
          </w:r>
          <w:r w:rsidR="00A37650">
            <w:t>/</w:t>
          </w:r>
          <w:r>
            <w:t>Oct</w:t>
          </w:r>
          <w:r w:rsidR="00A37650">
            <w:t>/</w:t>
          </w:r>
          <w:r>
            <w:t>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F2DE5"/>
    <w:multiLevelType w:val="hybridMultilevel"/>
    <w:tmpl w:val="0544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4D267E68"/>
    <w:multiLevelType w:val="hybridMultilevel"/>
    <w:tmpl w:val="BD3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715F1C"/>
    <w:multiLevelType w:val="hybridMultilevel"/>
    <w:tmpl w:val="776E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7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3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5"/>
  </w:num>
  <w:num w:numId="32">
    <w:abstractNumId w:val="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2B03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268"/>
    <w:rsid w:val="001F6448"/>
    <w:rsid w:val="001F7C68"/>
    <w:rsid w:val="002052B0"/>
    <w:rsid w:val="00205D7F"/>
    <w:rsid w:val="00212269"/>
    <w:rsid w:val="00212A3D"/>
    <w:rsid w:val="002247BF"/>
    <w:rsid w:val="00291668"/>
    <w:rsid w:val="002A7E47"/>
    <w:rsid w:val="002C1B7F"/>
    <w:rsid w:val="002D07CF"/>
    <w:rsid w:val="002D1D0A"/>
    <w:rsid w:val="002D7BA4"/>
    <w:rsid w:val="002E347B"/>
    <w:rsid w:val="002F3DAB"/>
    <w:rsid w:val="00317678"/>
    <w:rsid w:val="00331345"/>
    <w:rsid w:val="003354C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4F13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36891"/>
    <w:rsid w:val="00553DAD"/>
    <w:rsid w:val="005706E3"/>
    <w:rsid w:val="00572CE5"/>
    <w:rsid w:val="00573C89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2AB"/>
    <w:rsid w:val="006B5D41"/>
    <w:rsid w:val="006D4DE0"/>
    <w:rsid w:val="0070268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EB8"/>
    <w:rsid w:val="0090248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5A4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38FC"/>
    <w:rsid w:val="00BA717F"/>
    <w:rsid w:val="00BE032B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0FBE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00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Dec</cp:lastModifiedBy>
  <cp:revision>15</cp:revision>
  <cp:lastPrinted>2003-10-05T22:49:00Z</cp:lastPrinted>
  <dcterms:created xsi:type="dcterms:W3CDTF">2015-07-22T01:48:00Z</dcterms:created>
  <dcterms:modified xsi:type="dcterms:W3CDTF">2018-10-09T03:36:00Z</dcterms:modified>
</cp:coreProperties>
</file>